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5B69F" w14:textId="1A37FA75" w:rsidR="0008095F" w:rsidRDefault="00477B0C" w:rsidP="00FF1D9F">
      <w:pPr>
        <w:rPr>
          <w:noProof/>
          <w:lang w:bidi="es-ES"/>
        </w:rPr>
      </w:pPr>
      <w:r>
        <w:rPr>
          <w:noProof/>
          <w:lang w:bidi="es-ES"/>
        </w:rPr>
        <w:drawing>
          <wp:anchor distT="0" distB="0" distL="114300" distR="114300" simplePos="0" relativeHeight="251666432" behindDoc="1" locked="0" layoutInCell="1" allowOverlap="1" wp14:anchorId="38C9EABD" wp14:editId="1EF265A3">
            <wp:simplePos x="0" y="0"/>
            <wp:positionH relativeFrom="column">
              <wp:posOffset>-1516070</wp:posOffset>
            </wp:positionH>
            <wp:positionV relativeFrom="page">
              <wp:posOffset>-31898</wp:posOffset>
            </wp:positionV>
            <wp:extent cx="8093703" cy="6740570"/>
            <wp:effectExtent l="0" t="0" r="3175" b="317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898" cy="6762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749">
        <w:rPr>
          <w:b/>
          <w:bCs/>
          <w:noProof/>
          <w:color w:val="1B174A" w:themeColor="text1" w:themeTint="E6"/>
          <w:lang w:bidi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978C0E" wp14:editId="0485DCDF">
                <wp:simplePos x="0" y="0"/>
                <wp:positionH relativeFrom="column">
                  <wp:posOffset>-214630</wp:posOffset>
                </wp:positionH>
                <wp:positionV relativeFrom="page">
                  <wp:posOffset>-828675</wp:posOffset>
                </wp:positionV>
                <wp:extent cx="3938905" cy="9353550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35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B5984" w14:textId="52F6B20D" w:rsidR="00884350" w:rsidRDefault="00884350" w:rsidP="00477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78C0E" id="Rectángulo 3" o:spid="_x0000_s1026" alt="rectángulo blanco para texto en portada" style="position:absolute;left:0;text-align:left;margin-left:-16.9pt;margin-top:-65.25pt;width:310.15pt;height:73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" fillcolor="white [3212]" stroked="f" strokeweight="2pt">
                <v:textbox>
                  <w:txbxContent>
                    <w:p w14:paraId="0D5B5984" w14:textId="52F6B20D" w:rsidR="00884350" w:rsidRDefault="00884350" w:rsidP="00477B0C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726749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637C9" wp14:editId="70900895">
                <wp:simplePos x="0" y="0"/>
                <wp:positionH relativeFrom="column">
                  <wp:posOffset>177165</wp:posOffset>
                </wp:positionH>
                <wp:positionV relativeFrom="paragraph">
                  <wp:posOffset>0</wp:posOffset>
                </wp:positionV>
                <wp:extent cx="3281680" cy="173355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1B174A" w:themeColor="text1" w:themeTint="E6"/>
                                <w:lang w:bidi="es-ES"/>
                              </w:rPr>
                              <w:alias w:val="Título"/>
                              <w:tag w:val=""/>
                              <w:id w:val="2083630509"/>
                              <w:placeholder>
                                <w:docPart w:val="20CF6601672C4DE09A692A84A34CBC1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8E61A68" w14:textId="49C364DE" w:rsidR="00884350" w:rsidRPr="00726749" w:rsidRDefault="004A44F0" w:rsidP="00726749">
                                <w:pPr>
                                  <w:pStyle w:val="Ttulo"/>
                                  <w:spacing w:after="0"/>
                                  <w:ind w:firstLine="0"/>
                                  <w:jc w:val="left"/>
                                  <w:rPr>
                                    <w:color w:val="1B174A" w:themeColor="text1" w:themeTint="E6"/>
                                  </w:rPr>
                                </w:pPr>
                                <w:r>
                                  <w:rPr>
                                    <w:color w:val="1B174A" w:themeColor="text1" w:themeTint="E6"/>
                                    <w:lang w:bidi="es-ES"/>
                                  </w:rPr>
                                  <w:t>SIG – Playas Asturias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637C9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7" type="#_x0000_t202" style="position:absolute;left:0;text-align:left;margin-left:13.95pt;margin-top:0;width:258.4pt;height:13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" filled="f" stroked="f" strokeweight=".5pt">
                <v:textbox>
                  <w:txbxContent>
                    <w:sdt>
                      <w:sdtPr>
                        <w:rPr>
                          <w:color w:val="1B174A" w:themeColor="text1" w:themeTint="E6"/>
                          <w:lang w:bidi="es-ES"/>
                        </w:rPr>
                        <w:alias w:val="Título"/>
                        <w:tag w:val=""/>
                        <w:id w:val="2083630509"/>
                        <w:placeholder>
                          <w:docPart w:val="20CF6601672C4DE09A692A84A34CBC1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8E61A68" w14:textId="49C364DE" w:rsidR="00884350" w:rsidRPr="00726749" w:rsidRDefault="004A44F0" w:rsidP="00726749">
                          <w:pPr>
                            <w:pStyle w:val="Ttulo"/>
                            <w:spacing w:after="0"/>
                            <w:ind w:firstLine="0"/>
                            <w:jc w:val="left"/>
                            <w:rPr>
                              <w:color w:val="1B174A" w:themeColor="text1" w:themeTint="E6"/>
                            </w:rPr>
                          </w:pPr>
                          <w:r>
                            <w:rPr>
                              <w:color w:val="1B174A" w:themeColor="text1" w:themeTint="E6"/>
                              <w:lang w:bidi="es-ES"/>
                            </w:rPr>
                            <w:t>SIG – Playas Asturias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08095F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6E8EC" wp14:editId="0562953B">
                <wp:simplePos x="0" y="0"/>
                <wp:positionH relativeFrom="column">
                  <wp:posOffset>177165</wp:posOffset>
                </wp:positionH>
                <wp:positionV relativeFrom="paragraph">
                  <wp:posOffset>1835150</wp:posOffset>
                </wp:positionV>
                <wp:extent cx="2647950" cy="0"/>
                <wp:effectExtent l="0" t="19050" r="19050" b="19050"/>
                <wp:wrapSquare wrapText="bothSides"/>
                <wp:docPr id="5" name="Conector recto 5" descr="divisor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75104" id="Conector recto 5" o:spid="_x0000_s1026" alt="divisor de texto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144.5pt" to="222.4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" strokecolor="#082a75 [3215]" strokeweight="3pt">
                <w10:wrap type="square"/>
              </v:line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08095F" w14:paraId="5CAA6650" w14:textId="77777777" w:rsidTr="00884350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11BA58A" w14:textId="2108E2C0" w:rsidR="0008095F" w:rsidRDefault="007F66FE" w:rsidP="0088435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9F939FF" wp14:editId="0CB60548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1724660</wp:posOffset>
                  </wp:positionV>
                  <wp:extent cx="1774190" cy="1036955"/>
                  <wp:effectExtent l="0" t="0" r="0" b="0"/>
                  <wp:wrapSquare wrapText="bothSides"/>
                  <wp:docPr id="14" name="Imagen 14" descr="Resultado de imagen de unio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de uniov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190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63974BA" wp14:editId="604EA484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3007995</wp:posOffset>
                  </wp:positionV>
                  <wp:extent cx="1816100" cy="908050"/>
                  <wp:effectExtent l="0" t="0" r="0" b="0"/>
                  <wp:wrapSquare wrapText="bothSides"/>
                  <wp:docPr id="16" name="Imagen 16" descr="Escuela de Ingeniería Informática - Ini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cuela de Ingeniería Informática - Inic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8095F" w:rsidRPr="00D86945" w14:paraId="04FE5179" w14:textId="77777777" w:rsidTr="00884350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EDBF4A8ECB0A4D70A69C8031573C0A18"/>
              </w:placeholder>
              <w15:appearance w15:val="hidden"/>
            </w:sdtPr>
            <w:sdtEndPr>
              <w:rPr>
                <w:b/>
                <w:bCs/>
                <w:color w:val="1B174A" w:themeColor="text1" w:themeTint="E6"/>
              </w:rPr>
            </w:sdtEndPr>
            <w:sdtContent>
              <w:p w14:paraId="071CA020" w14:textId="420FE464" w:rsidR="00726749" w:rsidRDefault="00726749" w:rsidP="00E277FB">
                <w:pPr>
                  <w:ind w:firstLine="0"/>
                  <w:rPr>
                    <w:noProof/>
                  </w:rPr>
                </w:pPr>
              </w:p>
              <w:p w14:paraId="1E449820" w14:textId="4B907924" w:rsidR="00726749" w:rsidRDefault="00477B0C" w:rsidP="00884350">
                <w:pPr>
                  <w:rPr>
                    <w:b/>
                    <w:bCs/>
                    <w:noProof/>
                    <w:color w:val="1B174A" w:themeColor="text1" w:themeTint="E6"/>
                  </w:rPr>
                </w:pPr>
                <w:r>
                  <w:rPr>
                    <w:b/>
                    <w:bCs/>
                    <w:noProof/>
                    <w:color w:val="1B174A" w:themeColor="text1" w:themeTint="E6"/>
                  </w:rPr>
                  <w:t>Máster en Ingeniería Web</w:t>
                </w:r>
              </w:p>
              <w:p w14:paraId="1023FA56" w14:textId="2981D3C9" w:rsidR="0008095F" w:rsidRPr="00726749" w:rsidRDefault="00477B0C" w:rsidP="00477B0C">
                <w:pPr>
                  <w:rPr>
                    <w:b/>
                    <w:bCs/>
                    <w:noProof/>
                    <w:color w:val="1B174A" w:themeColor="text1" w:themeTint="E6"/>
                  </w:rPr>
                </w:pPr>
                <w:r>
                  <w:rPr>
                    <w:b/>
                    <w:bCs/>
                    <w:noProof/>
                    <w:color w:val="1B174A" w:themeColor="text1" w:themeTint="E6"/>
                  </w:rPr>
                  <w:t>Universidad de Oviedo</w:t>
                </w:r>
              </w:p>
            </w:sdtContent>
          </w:sdt>
          <w:p w14:paraId="00051DFB" w14:textId="402EDD9D" w:rsidR="0008095F" w:rsidRDefault="0008095F" w:rsidP="00E768C0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41953864" wp14:editId="63D32882">
                      <wp:extent cx="1971675" cy="0"/>
                      <wp:effectExtent l="0" t="19050" r="28575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45947E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F5BC61A" w14:textId="77777777" w:rsidR="0008095F" w:rsidRDefault="0008095F" w:rsidP="00884350">
            <w:pPr>
              <w:rPr>
                <w:noProof/>
                <w:sz w:val="10"/>
                <w:szCs w:val="10"/>
              </w:rPr>
            </w:pPr>
          </w:p>
          <w:p w14:paraId="662D9AF2" w14:textId="4FA16E67" w:rsidR="00477B0C" w:rsidRDefault="004A44F0" w:rsidP="00477B0C">
            <w:pPr>
              <w:rPr>
                <w:b/>
                <w:bCs/>
                <w:noProof/>
                <w:color w:val="1B174A" w:themeColor="text1" w:themeTint="E6"/>
              </w:rPr>
            </w:pPr>
            <w:r>
              <w:rPr>
                <w:b/>
                <w:bCs/>
                <w:noProof/>
                <w:color w:val="1B174A" w:themeColor="text1" w:themeTint="E6"/>
              </w:rPr>
              <w:t>Antonio Payá González</w:t>
            </w:r>
          </w:p>
          <w:p w14:paraId="7F153CB5" w14:textId="315CE8C8" w:rsidR="004A44F0" w:rsidRDefault="004A44F0" w:rsidP="00477B0C">
            <w:pPr>
              <w:rPr>
                <w:b/>
                <w:bCs/>
                <w:noProof/>
                <w:color w:val="1B174A" w:themeColor="text1" w:themeTint="E6"/>
              </w:rPr>
            </w:pPr>
            <w:r>
              <w:rPr>
                <w:b/>
                <w:bCs/>
                <w:noProof/>
                <w:color w:val="1B174A" w:themeColor="text1" w:themeTint="E6"/>
              </w:rPr>
              <w:t>Alba Cotarelo Tuñón</w:t>
            </w:r>
          </w:p>
          <w:p w14:paraId="545B049E" w14:textId="25763867" w:rsidR="004A44F0" w:rsidRDefault="004A44F0" w:rsidP="00477B0C">
            <w:pPr>
              <w:rPr>
                <w:b/>
                <w:bCs/>
                <w:noProof/>
                <w:color w:val="1B174A" w:themeColor="text1" w:themeTint="E6"/>
              </w:rPr>
            </w:pPr>
            <w:r>
              <w:rPr>
                <w:b/>
                <w:bCs/>
                <w:noProof/>
                <w:color w:val="1B174A" w:themeColor="text1" w:themeTint="E6"/>
              </w:rPr>
              <w:t>Daniel Cabal Fernández</w:t>
            </w:r>
          </w:p>
          <w:p w14:paraId="3F6AF323" w14:textId="46321732" w:rsidR="00477B0C" w:rsidRPr="00D86945" w:rsidRDefault="00477B0C" w:rsidP="00E277FB">
            <w:pPr>
              <w:rPr>
                <w:noProof/>
                <w:sz w:val="10"/>
                <w:szCs w:val="10"/>
              </w:rPr>
            </w:pPr>
          </w:p>
        </w:tc>
      </w:tr>
    </w:tbl>
    <w:p w14:paraId="2B883493" w14:textId="77777777" w:rsidR="0008095F" w:rsidRDefault="0008095F" w:rsidP="00AB02A7">
      <w:pPr>
        <w:spacing w:after="200"/>
        <w:rPr>
          <w:noProof/>
        </w:rPr>
      </w:pPr>
    </w:p>
    <w:p w14:paraId="2355A5EC" w14:textId="77777777" w:rsidR="0008095F" w:rsidRDefault="000C22C5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3590A2" wp14:editId="2CFA4250">
                <wp:simplePos x="0" y="0"/>
                <wp:positionH relativeFrom="column">
                  <wp:posOffset>-1228725</wp:posOffset>
                </wp:positionH>
                <wp:positionV relativeFrom="page">
                  <wp:posOffset>6706235</wp:posOffset>
                </wp:positionV>
                <wp:extent cx="8189595" cy="4019550"/>
                <wp:effectExtent l="0" t="0" r="1905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595" cy="4019550"/>
                        </a:xfrm>
                        <a:prstGeom prst="rect">
                          <a:avLst/>
                        </a:prstGeom>
                        <a:solidFill>
                          <a:srgbClr val="C6BE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6950A" id="Rectángulo 2" o:spid="_x0000_s1026" alt="rectángulo de color" style="position:absolute;margin-left:-96.75pt;margin-top:528.05pt;width:644.85pt;height:316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" fillcolor="#c6be28" stroked="f" strokeweight="2pt">
                <w10:wrap anchory="page"/>
              </v:rect>
            </w:pict>
          </mc:Fallback>
        </mc:AlternateContent>
      </w:r>
      <w:r w:rsidR="0008095F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82A75" w:themeColor="text2"/>
          <w:sz w:val="28"/>
          <w:szCs w:val="22"/>
          <w:lang w:eastAsia="en-US"/>
        </w:rPr>
        <w:id w:val="365181640"/>
        <w:docPartObj>
          <w:docPartGallery w:val="Table of Contents"/>
          <w:docPartUnique/>
        </w:docPartObj>
      </w:sdtPr>
      <w:sdtEndPr>
        <w:rPr>
          <w:bCs/>
          <w:color w:val="0F0D29" w:themeColor="text1"/>
          <w:sz w:val="24"/>
        </w:rPr>
      </w:sdtEndPr>
      <w:sdtContent>
        <w:p w14:paraId="27CB2341" w14:textId="77777777" w:rsidR="000C22C5" w:rsidRPr="000C22C5" w:rsidRDefault="000C22C5">
          <w:pPr>
            <w:pStyle w:val="TtuloTDC"/>
            <w:rPr>
              <w:rStyle w:val="Ttulo1Car"/>
              <w:u w:val="single"/>
            </w:rPr>
          </w:pPr>
          <w:r w:rsidRPr="000C22C5">
            <w:rPr>
              <w:rStyle w:val="Ttulo1Car"/>
              <w:u w:val="single"/>
            </w:rPr>
            <w:t>Tabla de contenido</w:t>
          </w:r>
          <w:r>
            <w:rPr>
              <w:rStyle w:val="Ttulo1Car"/>
              <w:u w:val="single"/>
            </w:rPr>
            <w:t>:</w:t>
          </w:r>
        </w:p>
        <w:p w14:paraId="37144A42" w14:textId="77777777" w:rsidR="000C22C5" w:rsidRPr="000C22C5" w:rsidRDefault="000C22C5" w:rsidP="000C22C5">
          <w:pPr>
            <w:rPr>
              <w:lang w:eastAsia="es-ES"/>
            </w:rPr>
          </w:pPr>
        </w:p>
        <w:p w14:paraId="4ABCF033" w14:textId="166562B0" w:rsidR="00391DEB" w:rsidRDefault="00804032">
          <w:pPr>
            <w:pStyle w:val="TDC1"/>
            <w:tabs>
              <w:tab w:val="left" w:pos="1320"/>
              <w:tab w:val="right" w:leader="dot" w:pos="8494"/>
            </w:tabs>
            <w:rPr>
              <w:noProof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4491" w:history="1">
            <w:r w:rsidR="00391DEB" w:rsidRPr="00C13AB0">
              <w:rPr>
                <w:rStyle w:val="Hipervnculo"/>
                <w:noProof/>
              </w:rPr>
              <w:t>1.</w:t>
            </w:r>
            <w:r w:rsidR="00391DEB">
              <w:rPr>
                <w:noProof/>
                <w:color w:val="auto"/>
                <w:sz w:val="22"/>
                <w:lang w:eastAsia="es-ES"/>
              </w:rPr>
              <w:tab/>
            </w:r>
            <w:r w:rsidR="00391DEB" w:rsidRPr="00C13AB0">
              <w:rPr>
                <w:rStyle w:val="Hipervnculo"/>
                <w:noProof/>
              </w:rPr>
              <w:t>Introducción</w:t>
            </w:r>
            <w:r w:rsidR="00391DEB">
              <w:rPr>
                <w:noProof/>
                <w:webHidden/>
              </w:rPr>
              <w:tab/>
            </w:r>
            <w:r w:rsidR="00391DEB">
              <w:rPr>
                <w:noProof/>
                <w:webHidden/>
              </w:rPr>
              <w:fldChar w:fldCharType="begin"/>
            </w:r>
            <w:r w:rsidR="00391DEB">
              <w:rPr>
                <w:noProof/>
                <w:webHidden/>
              </w:rPr>
              <w:instrText xml:space="preserve"> PAGEREF _Toc51844491 \h </w:instrText>
            </w:r>
            <w:r w:rsidR="00391DEB">
              <w:rPr>
                <w:noProof/>
                <w:webHidden/>
              </w:rPr>
            </w:r>
            <w:r w:rsidR="00391DEB">
              <w:rPr>
                <w:noProof/>
                <w:webHidden/>
              </w:rPr>
              <w:fldChar w:fldCharType="separate"/>
            </w:r>
            <w:r w:rsidR="00391DEB">
              <w:rPr>
                <w:noProof/>
                <w:webHidden/>
              </w:rPr>
              <w:t>3</w:t>
            </w:r>
            <w:r w:rsidR="00391DEB">
              <w:rPr>
                <w:noProof/>
                <w:webHidden/>
              </w:rPr>
              <w:fldChar w:fldCharType="end"/>
            </w:r>
          </w:hyperlink>
        </w:p>
        <w:p w14:paraId="4D57C18C" w14:textId="212880C1" w:rsidR="00391DEB" w:rsidRDefault="00391DEB">
          <w:pPr>
            <w:pStyle w:val="TDC2"/>
            <w:tabs>
              <w:tab w:val="left" w:pos="1760"/>
              <w:tab w:val="right" w:leader="dot" w:pos="8494"/>
            </w:tabs>
            <w:rPr>
              <w:noProof/>
              <w:color w:val="auto"/>
              <w:sz w:val="22"/>
              <w:lang w:eastAsia="es-ES"/>
            </w:rPr>
          </w:pPr>
          <w:hyperlink w:anchor="_Toc51844492" w:history="1">
            <w:r w:rsidRPr="00C13AB0">
              <w:rPr>
                <w:rStyle w:val="Hipervnculo"/>
                <w:noProof/>
              </w:rPr>
              <w:t>1.1.</w:t>
            </w:r>
            <w:r>
              <w:rPr>
                <w:noProof/>
                <w:color w:val="auto"/>
                <w:sz w:val="22"/>
                <w:lang w:eastAsia="es-ES"/>
              </w:rPr>
              <w:tab/>
            </w:r>
            <w:r w:rsidRPr="00C13AB0">
              <w:rPr>
                <w:rStyle w:val="Hipervnculo"/>
                <w:noProof/>
              </w:rPr>
              <w:t>Motivación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FCB7" w14:textId="3731EF67" w:rsidR="00391DEB" w:rsidRDefault="00391DEB">
          <w:pPr>
            <w:pStyle w:val="TDC2"/>
            <w:tabs>
              <w:tab w:val="left" w:pos="1760"/>
              <w:tab w:val="right" w:leader="dot" w:pos="8494"/>
            </w:tabs>
            <w:rPr>
              <w:noProof/>
              <w:color w:val="auto"/>
              <w:sz w:val="22"/>
              <w:lang w:eastAsia="es-ES"/>
            </w:rPr>
          </w:pPr>
          <w:hyperlink w:anchor="_Toc51844493" w:history="1">
            <w:r w:rsidRPr="00C13AB0">
              <w:rPr>
                <w:rStyle w:val="Hipervnculo"/>
                <w:noProof/>
              </w:rPr>
              <w:t>1.2.</w:t>
            </w:r>
            <w:r>
              <w:rPr>
                <w:noProof/>
                <w:color w:val="auto"/>
                <w:sz w:val="22"/>
                <w:lang w:eastAsia="es-ES"/>
              </w:rPr>
              <w:tab/>
            </w:r>
            <w:r w:rsidRPr="00C13AB0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BEAF" w14:textId="778BA245" w:rsidR="00391DEB" w:rsidRDefault="00391DEB">
          <w:pPr>
            <w:pStyle w:val="TDC2"/>
            <w:tabs>
              <w:tab w:val="left" w:pos="1760"/>
              <w:tab w:val="right" w:leader="dot" w:pos="8494"/>
            </w:tabs>
            <w:rPr>
              <w:noProof/>
              <w:color w:val="auto"/>
              <w:sz w:val="22"/>
              <w:lang w:eastAsia="es-ES"/>
            </w:rPr>
          </w:pPr>
          <w:hyperlink w:anchor="_Toc51844494" w:history="1">
            <w:r w:rsidRPr="00C13AB0">
              <w:rPr>
                <w:rStyle w:val="Hipervnculo"/>
                <w:noProof/>
              </w:rPr>
              <w:t>1.3.</w:t>
            </w:r>
            <w:r>
              <w:rPr>
                <w:noProof/>
                <w:color w:val="auto"/>
                <w:sz w:val="22"/>
                <w:lang w:eastAsia="es-ES"/>
              </w:rPr>
              <w:tab/>
            </w:r>
            <w:r w:rsidRPr="00C13AB0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4758" w14:textId="63369750" w:rsidR="00391DEB" w:rsidRDefault="00391DEB">
          <w:pPr>
            <w:pStyle w:val="TDC1"/>
            <w:tabs>
              <w:tab w:val="left" w:pos="1320"/>
              <w:tab w:val="right" w:leader="dot" w:pos="8494"/>
            </w:tabs>
            <w:rPr>
              <w:noProof/>
              <w:color w:val="auto"/>
              <w:sz w:val="22"/>
              <w:lang w:eastAsia="es-ES"/>
            </w:rPr>
          </w:pPr>
          <w:hyperlink w:anchor="_Toc51844495" w:history="1">
            <w:r w:rsidRPr="00C13AB0">
              <w:rPr>
                <w:rStyle w:val="Hipervnculo"/>
                <w:noProof/>
              </w:rPr>
              <w:t>2.</w:t>
            </w:r>
            <w:r>
              <w:rPr>
                <w:noProof/>
                <w:color w:val="auto"/>
                <w:sz w:val="22"/>
                <w:lang w:eastAsia="es-ES"/>
              </w:rPr>
              <w:tab/>
            </w:r>
            <w:r w:rsidRPr="00C13AB0">
              <w:rPr>
                <w:rStyle w:val="Hipervnculo"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910F" w14:textId="77A8D9E6" w:rsidR="000C22C5" w:rsidRDefault="00804032">
          <w:r>
            <w:rPr>
              <w:bCs/>
              <w:noProof/>
            </w:rPr>
            <w:fldChar w:fldCharType="end"/>
          </w:r>
        </w:p>
      </w:sdtContent>
    </w:sdt>
    <w:p w14:paraId="0FBFC0DF" w14:textId="5431D67C" w:rsidR="00DE752C" w:rsidRDefault="00DE752C">
      <w:pPr>
        <w:spacing w:after="200"/>
        <w:rPr>
          <w:noProof/>
        </w:rPr>
      </w:pPr>
    </w:p>
    <w:p w14:paraId="79C9ABA0" w14:textId="5FAE3332" w:rsidR="000C22C5" w:rsidRDefault="000C22C5">
      <w:pPr>
        <w:spacing w:after="200"/>
        <w:rPr>
          <w:noProof/>
        </w:rPr>
      </w:pPr>
    </w:p>
    <w:p w14:paraId="6A14D280" w14:textId="2E12E4D8" w:rsidR="002D629A" w:rsidRDefault="002D629A" w:rsidP="002D629A">
      <w:pPr>
        <w:spacing w:after="200" w:line="276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27C7D883" w14:textId="52C69E48" w:rsidR="0087605E" w:rsidRDefault="004A44F0" w:rsidP="0038720C">
      <w:pPr>
        <w:pStyle w:val="Ttulo1"/>
        <w:numPr>
          <w:ilvl w:val="0"/>
          <w:numId w:val="1"/>
        </w:numPr>
        <w:rPr>
          <w:noProof/>
        </w:rPr>
      </w:pPr>
      <w:bookmarkStart w:id="0" w:name="_Toc51844491"/>
      <w:r>
        <w:rPr>
          <w:noProof/>
        </w:rPr>
        <w:lastRenderedPageBreak/>
        <w:t>Introducción</w:t>
      </w:r>
      <w:bookmarkEnd w:id="0"/>
    </w:p>
    <w:p w14:paraId="7D55AA0F" w14:textId="46052E4F" w:rsidR="00726749" w:rsidRDefault="004A44F0" w:rsidP="00477B0C">
      <w:pPr>
        <w:rPr>
          <w:noProof/>
        </w:rPr>
      </w:pPr>
      <w:r>
        <w:rPr>
          <w:noProof/>
        </w:rPr>
        <w:t xml:space="preserve">En este apartado se realizará una breve introducción a </w:t>
      </w:r>
      <w:r w:rsidRPr="004A44F0">
        <w:rPr>
          <w:noProof/>
        </w:rPr>
        <w:t>la motivación, objetivos y el alcance del proyecto así como un resumen de todos los aspectos del documento.</w:t>
      </w:r>
    </w:p>
    <w:p w14:paraId="1369CAF7" w14:textId="5C9C1D67" w:rsidR="00556805" w:rsidRDefault="00556805" w:rsidP="00477B0C">
      <w:pPr>
        <w:rPr>
          <w:noProof/>
        </w:rPr>
      </w:pPr>
    </w:p>
    <w:p w14:paraId="530E6869" w14:textId="77777777" w:rsidR="00477B0C" w:rsidRDefault="00477B0C" w:rsidP="004A44F0">
      <w:pPr>
        <w:ind w:firstLine="0"/>
        <w:rPr>
          <w:noProof/>
        </w:rPr>
      </w:pPr>
    </w:p>
    <w:p w14:paraId="3FB77F0C" w14:textId="436A4497" w:rsidR="0038720C" w:rsidRDefault="004A44F0" w:rsidP="0038720C">
      <w:pPr>
        <w:pStyle w:val="Ttulo2"/>
        <w:numPr>
          <w:ilvl w:val="1"/>
          <w:numId w:val="1"/>
        </w:numPr>
        <w:rPr>
          <w:noProof/>
        </w:rPr>
      </w:pPr>
      <w:bookmarkStart w:id="1" w:name="_Toc51844492"/>
      <w:r>
        <w:rPr>
          <w:noProof/>
        </w:rPr>
        <w:t>Motivación del proyecto</w:t>
      </w:r>
      <w:bookmarkEnd w:id="1"/>
    </w:p>
    <w:p w14:paraId="194C0D54" w14:textId="1F211D21" w:rsidR="00C61AE5" w:rsidRDefault="004A44F0" w:rsidP="00C61AE5">
      <w:r>
        <w:t>Debido a la situación actual que se está sufriendo a nivel global a causa del COVID-19, el acceso a las playas se ha restringido, donde se debe de mantener una distancia de seguridad y reduce en gran medida el número de personas que pueden entrar, ocasionando que algunas personas vayan a la playa y no se les permita el acceso.</w:t>
      </w:r>
    </w:p>
    <w:p w14:paraId="5467489D" w14:textId="77777777" w:rsidR="004A44F0" w:rsidRDefault="004A44F0" w:rsidP="00C61AE5"/>
    <w:p w14:paraId="5BD032C2" w14:textId="388419AD" w:rsidR="004A44F0" w:rsidRDefault="004A44F0" w:rsidP="00C61AE5">
      <w:r>
        <w:t>Para solucionar este problema, el Principado de Asturias publicó una web (</w:t>
      </w:r>
      <w:hyperlink r:id="rId11" w:history="1">
        <w:r>
          <w:rPr>
            <w:rStyle w:val="Hipervnculo"/>
          </w:rPr>
          <w:t>https://playas.asturias.es/</w:t>
        </w:r>
      </w:hyperlink>
      <w:r>
        <w:t xml:space="preserve">) mediante la cual los </w:t>
      </w:r>
      <w:r w:rsidR="00AE3E5A">
        <w:t>ciudadanos pueden consultar el estado de ocupación actual de una playa.</w:t>
      </w:r>
    </w:p>
    <w:p w14:paraId="3ED9E1C2" w14:textId="47B69622" w:rsidR="00AE3E5A" w:rsidRDefault="00AE3E5A" w:rsidP="00C61AE5"/>
    <w:p w14:paraId="42AA7B35" w14:textId="461E5BFC" w:rsidR="00AE3E5A" w:rsidRDefault="00AE3E5A" w:rsidP="00C61AE5">
      <w:r>
        <w:t xml:space="preserve">Esta web es muy simple, solo ofrece datos de unas 20 playas y de estas, solo ofrece información de ocupación de unas pocas. </w:t>
      </w:r>
    </w:p>
    <w:p w14:paraId="15BB9AA1" w14:textId="5927E249" w:rsidR="00AE3E5A" w:rsidRDefault="00AE3E5A" w:rsidP="00C61AE5"/>
    <w:p w14:paraId="6A20F584" w14:textId="0D521714" w:rsidR="00AE3E5A" w:rsidRDefault="00AE3E5A" w:rsidP="00C61AE5">
      <w:r>
        <w:t>Nuestro proyecto surge de la idea de mejorar la web existente del principado, aumentando el número de playas de las que se ofrece información, mejorar la usabilidad de dicha página e incluir opciones como la búsqueda personalizada de playas dependiendo de la distancia/tiempo que el usuario está dispuesto a gastar para acceder a una playa.</w:t>
      </w:r>
    </w:p>
    <w:p w14:paraId="0790D46F" w14:textId="77777777" w:rsidR="004A44F0" w:rsidRDefault="004A44F0" w:rsidP="00C61AE5"/>
    <w:p w14:paraId="0551B7F1" w14:textId="61318923" w:rsidR="004A44F0" w:rsidRDefault="004A44F0" w:rsidP="004A44F0">
      <w:pPr>
        <w:pStyle w:val="Ttulo2"/>
        <w:numPr>
          <w:ilvl w:val="1"/>
          <w:numId w:val="1"/>
        </w:numPr>
        <w:rPr>
          <w:noProof/>
        </w:rPr>
      </w:pPr>
      <w:bookmarkStart w:id="2" w:name="_Toc51844493"/>
      <w:r>
        <w:rPr>
          <w:noProof/>
        </w:rPr>
        <w:t>Objetivos</w:t>
      </w:r>
      <w:r>
        <w:rPr>
          <w:noProof/>
        </w:rPr>
        <w:t xml:space="preserve"> del proyecto</w:t>
      </w:r>
      <w:bookmarkEnd w:id="2"/>
    </w:p>
    <w:p w14:paraId="2B0A49EE" w14:textId="3C80EFEE" w:rsidR="004A44F0" w:rsidRDefault="00AE3E5A" w:rsidP="004A44F0">
      <w:r>
        <w:t>La aplicación llamada SIG - Playas Asturias será una aplicación web al igual que la página en la que se basa, pero permitirá al usuario realizar las siguientes operaciones:</w:t>
      </w:r>
    </w:p>
    <w:p w14:paraId="3981477E" w14:textId="77777777" w:rsidR="00AE3E5A" w:rsidRDefault="00AE3E5A" w:rsidP="004A44F0"/>
    <w:p w14:paraId="38A14C19" w14:textId="4556D9A8" w:rsidR="00AE3E5A" w:rsidRDefault="00AE3E5A" w:rsidP="00AE3E5A">
      <w:pPr>
        <w:pStyle w:val="Prrafodelista"/>
        <w:numPr>
          <w:ilvl w:val="0"/>
          <w:numId w:val="22"/>
        </w:numPr>
      </w:pPr>
      <w:r>
        <w:lastRenderedPageBreak/>
        <w:t>Obtener información general de las playas de Asturias.</w:t>
      </w:r>
    </w:p>
    <w:p w14:paraId="2FE8ECF5" w14:textId="60A7306D" w:rsidR="00AE3E5A" w:rsidRDefault="00AE3E5A" w:rsidP="00AE3E5A">
      <w:pPr>
        <w:pStyle w:val="Prrafodelista"/>
        <w:numPr>
          <w:ilvl w:val="0"/>
          <w:numId w:val="22"/>
        </w:numPr>
      </w:pPr>
      <w:r>
        <w:t>Obtener el estado de ocupación actual de las playas de Asturias.</w:t>
      </w:r>
    </w:p>
    <w:p w14:paraId="08F9A9EE" w14:textId="313BD724" w:rsidR="00AE3E5A" w:rsidRDefault="00AE3E5A" w:rsidP="00AE3E5A">
      <w:pPr>
        <w:pStyle w:val="Prrafodelista"/>
        <w:numPr>
          <w:ilvl w:val="0"/>
          <w:numId w:val="22"/>
        </w:numPr>
      </w:pPr>
      <w:r>
        <w:t>Obtener el historial de ocupación de cada una de las playas de Asturias.</w:t>
      </w:r>
    </w:p>
    <w:p w14:paraId="5FB943BD" w14:textId="0B758B24" w:rsidR="00AE3E5A" w:rsidRDefault="00AE3E5A" w:rsidP="00AE3E5A">
      <w:pPr>
        <w:pStyle w:val="Prrafodelista"/>
        <w:numPr>
          <w:ilvl w:val="0"/>
          <w:numId w:val="22"/>
        </w:numPr>
      </w:pPr>
      <w:r>
        <w:t>Obtener la previsión de ocupación de las playas de Asturias para una hora determinada.</w:t>
      </w:r>
    </w:p>
    <w:p w14:paraId="37679ADA" w14:textId="18608A4E" w:rsidR="00AE3E5A" w:rsidRDefault="00AE3E5A" w:rsidP="00AE3E5A">
      <w:pPr>
        <w:pStyle w:val="Prrafodelista"/>
        <w:numPr>
          <w:ilvl w:val="0"/>
          <w:numId w:val="22"/>
        </w:numPr>
      </w:pPr>
      <w:r>
        <w:t>Permitir filtrar playas por el tiempo que tarda el usuario en acceder a ellas y su estado de ocupación actual y previsto.</w:t>
      </w:r>
    </w:p>
    <w:p w14:paraId="4AA6A3A2" w14:textId="6B5A2156" w:rsidR="00AE3E5A" w:rsidRDefault="00AE3E5A" w:rsidP="00AE3E5A">
      <w:pPr>
        <w:pStyle w:val="Prrafodelista"/>
        <w:numPr>
          <w:ilvl w:val="0"/>
          <w:numId w:val="22"/>
        </w:numPr>
      </w:pPr>
      <w:r>
        <w:t>Mostrar información de las mareas.</w:t>
      </w:r>
    </w:p>
    <w:p w14:paraId="7BBDD0C6" w14:textId="34D14781" w:rsidR="00AE3E5A" w:rsidRDefault="00AE3E5A" w:rsidP="00AE3E5A">
      <w:pPr>
        <w:pStyle w:val="Prrafodelista"/>
        <w:numPr>
          <w:ilvl w:val="0"/>
          <w:numId w:val="22"/>
        </w:numPr>
      </w:pPr>
      <w:r>
        <w:t>Mostrar el historial de la información de las mareas.</w:t>
      </w:r>
    </w:p>
    <w:p w14:paraId="5BB0E29F" w14:textId="0E228B35" w:rsidR="00AE3E5A" w:rsidRDefault="00AE3E5A" w:rsidP="00AE3E5A">
      <w:pPr>
        <w:pStyle w:val="Prrafodelista"/>
        <w:numPr>
          <w:ilvl w:val="0"/>
          <w:numId w:val="22"/>
        </w:numPr>
      </w:pPr>
      <w:r>
        <w:t>Mostrar las imágenes en tiempo real de la ocupación de las playas de Asturias.</w:t>
      </w:r>
    </w:p>
    <w:p w14:paraId="3E8FA5BC" w14:textId="27D5EC33" w:rsidR="004A44F0" w:rsidRDefault="004A44F0" w:rsidP="004A44F0"/>
    <w:p w14:paraId="423D0A51" w14:textId="22A5B3F5" w:rsidR="004A44F0" w:rsidRDefault="004A44F0" w:rsidP="004A44F0">
      <w:pPr>
        <w:pStyle w:val="Ttulo2"/>
        <w:numPr>
          <w:ilvl w:val="1"/>
          <w:numId w:val="1"/>
        </w:numPr>
        <w:rPr>
          <w:noProof/>
        </w:rPr>
      </w:pPr>
      <w:bookmarkStart w:id="3" w:name="_Toc51844494"/>
      <w:r>
        <w:rPr>
          <w:noProof/>
        </w:rPr>
        <w:t>Alcance</w:t>
      </w:r>
      <w:r>
        <w:rPr>
          <w:noProof/>
        </w:rPr>
        <w:t xml:space="preserve"> del proyecto</w:t>
      </w:r>
      <w:bookmarkEnd w:id="3"/>
    </w:p>
    <w:p w14:paraId="3AC1A9AE" w14:textId="725069A1" w:rsidR="004A44F0" w:rsidRDefault="00AE3E5A" w:rsidP="004A44F0">
      <w:r>
        <w:t>Escribir aquí las restricciones…</w:t>
      </w:r>
    </w:p>
    <w:p w14:paraId="54D31E44" w14:textId="77777777" w:rsidR="004A44F0" w:rsidRDefault="004A44F0" w:rsidP="004A44F0"/>
    <w:p w14:paraId="73B86D9B" w14:textId="77777777" w:rsidR="004A44F0" w:rsidRDefault="004A44F0" w:rsidP="00C61AE5"/>
    <w:p w14:paraId="3D0A4528" w14:textId="49A3B558" w:rsidR="004255E9" w:rsidRDefault="004255E9">
      <w:pPr>
        <w:spacing w:after="200" w:line="276" w:lineRule="auto"/>
        <w:ind w:firstLine="0"/>
        <w:jc w:val="left"/>
      </w:pPr>
      <w:r>
        <w:br w:type="page"/>
      </w:r>
    </w:p>
    <w:p w14:paraId="0705D086" w14:textId="1D1DFF80" w:rsidR="004255E9" w:rsidRDefault="004255E9" w:rsidP="004255E9">
      <w:pPr>
        <w:pStyle w:val="Ttulo1"/>
        <w:numPr>
          <w:ilvl w:val="0"/>
          <w:numId w:val="1"/>
        </w:numPr>
        <w:rPr>
          <w:noProof/>
        </w:rPr>
      </w:pPr>
      <w:bookmarkStart w:id="4" w:name="_Toc51844495"/>
      <w:r>
        <w:rPr>
          <w:noProof/>
        </w:rPr>
        <w:lastRenderedPageBreak/>
        <w:t>Descripción del Sistema</w:t>
      </w:r>
      <w:bookmarkEnd w:id="4"/>
    </w:p>
    <w:p w14:paraId="2870C770" w14:textId="77777777" w:rsidR="00567ED5" w:rsidRDefault="00567ED5" w:rsidP="00E41144">
      <w:pPr>
        <w:spacing w:after="200" w:line="276" w:lineRule="auto"/>
        <w:ind w:firstLine="0"/>
        <w:jc w:val="left"/>
      </w:pPr>
    </w:p>
    <w:p w14:paraId="4ADE5524" w14:textId="7627C55A" w:rsidR="00E277FB" w:rsidRDefault="00E277FB" w:rsidP="00E41144">
      <w:pPr>
        <w:spacing w:after="200" w:line="276" w:lineRule="auto"/>
        <w:ind w:firstLine="0"/>
        <w:jc w:val="left"/>
      </w:pPr>
    </w:p>
    <w:p w14:paraId="6ECAF6BE" w14:textId="036CF771" w:rsidR="00E277FB" w:rsidRDefault="00E277FB" w:rsidP="00E41144">
      <w:pPr>
        <w:spacing w:after="200" w:line="276" w:lineRule="auto"/>
        <w:ind w:firstLine="0"/>
        <w:jc w:val="left"/>
      </w:pPr>
    </w:p>
    <w:p w14:paraId="065D62A0" w14:textId="4BC16318" w:rsidR="00E277FB" w:rsidRDefault="00E277FB" w:rsidP="00E41144">
      <w:pPr>
        <w:spacing w:after="200" w:line="276" w:lineRule="auto"/>
        <w:ind w:firstLine="0"/>
        <w:jc w:val="left"/>
      </w:pPr>
    </w:p>
    <w:p w14:paraId="55037938" w14:textId="77777777" w:rsidR="00E277FB" w:rsidRPr="005B4517" w:rsidRDefault="00E277FB" w:rsidP="00E277FB">
      <w:pPr>
        <w:pStyle w:val="Textodestacado"/>
      </w:pPr>
    </w:p>
    <w:sectPr w:rsidR="00E277FB" w:rsidRPr="005B4517" w:rsidSect="00DA0EF0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985" w:right="1701" w:bottom="1418" w:left="1701" w:header="0" w:footer="289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F7297" w14:textId="77777777" w:rsidR="005256F5" w:rsidRDefault="005256F5">
      <w:r>
        <w:separator/>
      </w:r>
    </w:p>
    <w:p w14:paraId="111BBA10" w14:textId="77777777" w:rsidR="005256F5" w:rsidRDefault="005256F5"/>
  </w:endnote>
  <w:endnote w:type="continuationSeparator" w:id="0">
    <w:p w14:paraId="5CDF2AD8" w14:textId="77777777" w:rsidR="005256F5" w:rsidRDefault="005256F5">
      <w:r>
        <w:continuationSeparator/>
      </w:r>
    </w:p>
    <w:p w14:paraId="787B7FB3" w14:textId="77777777" w:rsidR="005256F5" w:rsidRDefault="005256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24E0E" w14:textId="504F47E4" w:rsidR="00884350" w:rsidRDefault="007F66FE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68995BF5" wp14:editId="37BDF7D1">
              <wp:simplePos x="0" y="0"/>
              <wp:positionH relativeFrom="rightMargin">
                <wp:posOffset>-212725</wp:posOffset>
              </wp:positionH>
              <wp:positionV relativeFrom="bottomMargin">
                <wp:posOffset>190054</wp:posOffset>
              </wp:positionV>
              <wp:extent cx="758825" cy="320040"/>
              <wp:effectExtent l="0" t="0" r="3175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" cy="3200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C5A691" w14:textId="77777777" w:rsidR="00E277FB" w:rsidRDefault="00E277F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995BF5" id="Rectángulo 40" o:spid="_x0000_s1032" style="position:absolute;left:0;text-align:left;margin-left:-16.75pt;margin-top:14.95pt;width:59.75pt;height:25.2pt;z-index:25167360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" fillcolor="#082a75 [3215]" stroked="f" strokeweight="3pt">
              <v:textbox>
                <w:txbxContent>
                  <w:p w14:paraId="49C5A691" w14:textId="77777777" w:rsidR="00E277FB" w:rsidRDefault="00E277F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E277F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4624" behindDoc="0" locked="0" layoutInCell="1" allowOverlap="1" wp14:anchorId="44C6E05E" wp14:editId="3F849887">
              <wp:simplePos x="0" y="0"/>
              <wp:positionH relativeFrom="margin">
                <wp:posOffset>76061</wp:posOffset>
              </wp:positionH>
              <wp:positionV relativeFrom="bottomMargin">
                <wp:posOffset>198689</wp:posOffset>
              </wp:positionV>
              <wp:extent cx="5020573" cy="320040"/>
              <wp:effectExtent l="0" t="0" r="889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20573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auto"/>
                              </w:rPr>
                              <w:alias w:val="Compañía"/>
                              <w:tag w:val=""/>
                              <w:id w:val="212457387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781D747" w14:textId="0E62BE30" w:rsidR="00E277FB" w:rsidRDefault="007F66FE" w:rsidP="007F66FE">
                                <w:pPr>
                                  <w:ind w:firstLine="0"/>
                                  <w:jc w:val="right"/>
                                  <w:rPr>
                                    <w:color w:val="5951C8" w:themeColor="text1" w:themeTint="80"/>
                                  </w:rPr>
                                </w:pPr>
                                <w:r w:rsidRPr="007F66FE">
                                  <w:rPr>
                                    <w:color w:val="auto"/>
                                  </w:rPr>
                                  <w:t>Universidad de Oviedo | Máster en Ingeniería Web</w:t>
                                </w:r>
                              </w:p>
                            </w:sdtContent>
                          </w:sdt>
                          <w:p w14:paraId="0B2C9E68" w14:textId="77777777" w:rsidR="00E277FB" w:rsidRDefault="00E277F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C6E05E" id="Grupo 37" o:spid="_x0000_s1033" style="position:absolute;left:0;text-align:left;margin-left:6pt;margin-top:15.65pt;width:395.3pt;height:25.2pt;z-index:251674624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">
              <v:rect id="Rectángulo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" fillcolor="#082a75 [3215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auto"/>
                        </w:rPr>
                        <w:alias w:val="Compañía"/>
                        <w:tag w:val=""/>
                        <w:id w:val="2124573872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3781D747" w14:textId="0E62BE30" w:rsidR="00E277FB" w:rsidRDefault="007F66FE" w:rsidP="007F66FE">
                          <w:pPr>
                            <w:ind w:firstLine="0"/>
                            <w:jc w:val="right"/>
                            <w:rPr>
                              <w:color w:val="5951C8" w:themeColor="text1" w:themeTint="80"/>
                            </w:rPr>
                          </w:pPr>
                          <w:r w:rsidRPr="007F66FE">
                            <w:rPr>
                              <w:color w:val="auto"/>
                            </w:rPr>
                            <w:t>Universidad de Oviedo | Máster en Ingeniería Web</w:t>
                          </w:r>
                        </w:p>
                      </w:sdtContent>
                    </w:sdt>
                    <w:p w14:paraId="0B2C9E68" w14:textId="77777777" w:rsidR="00E277FB" w:rsidRDefault="00E277F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6B8CC" w14:textId="256AB7AA" w:rsidR="00884350" w:rsidRDefault="007F66FE">
    <w:pPr>
      <w:pStyle w:val="Piedepgina"/>
      <w:rPr>
        <w:noProof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1AFC992F" wp14:editId="293670D7">
              <wp:simplePos x="0" y="0"/>
              <wp:positionH relativeFrom="margin">
                <wp:posOffset>-59341</wp:posOffset>
              </wp:positionH>
              <wp:positionV relativeFrom="bottomMargin">
                <wp:posOffset>232517</wp:posOffset>
              </wp:positionV>
              <wp:extent cx="749935" cy="334645"/>
              <wp:effectExtent l="0" t="0" r="0" b="8255"/>
              <wp:wrapTight wrapText="bothSides">
                <wp:wrapPolygon edited="0">
                  <wp:start x="0" y="0"/>
                  <wp:lineTo x="0" y="20903"/>
                  <wp:lineTo x="20850" y="20903"/>
                  <wp:lineTo x="20850" y="0"/>
                  <wp:lineTo x="0" y="0"/>
                </wp:wrapPolygon>
              </wp:wrapTight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33464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336AE4" w14:textId="77777777" w:rsidR="00E277FB" w:rsidRDefault="00E277FB" w:rsidP="00E277FB">
                          <w:pPr>
                            <w:jc w:val="lef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FC992F" id="Rectángulo 13" o:spid="_x0000_s1036" style="position:absolute;left:0;text-align:left;margin-left:-4.65pt;margin-top:18.3pt;width:59.05pt;height:26.35pt;z-index:-251639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" fillcolor="#082a75 [3215]" stroked="f" strokeweight="3pt">
              <v:textbox>
                <w:txbxContent>
                  <w:p w14:paraId="69336AE4" w14:textId="77777777" w:rsidR="00E277FB" w:rsidRDefault="00E277FB" w:rsidP="00E277FB">
                    <w:pPr>
                      <w:jc w:val="lef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 anchory="margin"/>
            </v:rect>
          </w:pict>
        </mc:Fallback>
      </mc:AlternateContent>
    </w:r>
    <w:r w:rsidRPr="00E277F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7696" behindDoc="0" locked="0" layoutInCell="1" allowOverlap="1" wp14:anchorId="1C788884" wp14:editId="3F80994C">
              <wp:simplePos x="0" y="0"/>
              <wp:positionH relativeFrom="margin">
                <wp:posOffset>728345</wp:posOffset>
              </wp:positionH>
              <wp:positionV relativeFrom="bottomMargin">
                <wp:posOffset>233526</wp:posOffset>
              </wp:positionV>
              <wp:extent cx="4681220" cy="282575"/>
              <wp:effectExtent l="0" t="0" r="5080" b="3175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81220" cy="282575"/>
                        <a:chOff x="-8390" y="0"/>
                        <a:chExt cx="5971040" cy="287250"/>
                      </a:xfrm>
                    </wpg:grpSpPr>
                    <wps:wsp>
                      <wps:cNvPr id="11" name="Rectángulo 11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8390" y="30075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0BD9D" w14:textId="373033ED" w:rsidR="00E277FB" w:rsidRPr="007F66FE" w:rsidRDefault="00E277FB" w:rsidP="00E277FB">
                            <w:pPr>
                              <w:ind w:firstLine="0"/>
                              <w:jc w:val="left"/>
                              <w:rPr>
                                <w:color w:val="auto"/>
                              </w:rPr>
                            </w:pPr>
                            <w:r w:rsidRPr="007F66FE">
                              <w:rPr>
                                <w:color w:val="auto"/>
                              </w:rPr>
                              <w:t>Antonio</w:t>
                            </w:r>
                          </w:p>
                          <w:p w14:paraId="7BE70839" w14:textId="77777777" w:rsidR="00E277FB" w:rsidRDefault="00E277F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88884" id="Grupo 10" o:spid="_x0000_s1037" style="position:absolute;left:0;text-align:left;margin-left:57.35pt;margin-top:18.4pt;width:368.6pt;height:22.25pt;z-index:251677696;mso-wrap-distance-left:0;mso-wrap-distance-right:0;mso-position-horizontal-relative:margin;mso-position-vertical-relative:bottom-margin-area;mso-width-relative:margin;mso-height-relative:margin" coordorigin="-83" coordsize="59710,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">
              <v:rect id="Rectángulo 11" o:spid="_x0000_s103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" fillcolor="#082a75 [3215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9" type="#_x0000_t202" style="position:absolute;left:-83;top:300;width:5943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" filled="f" stroked="f" strokeweight=".5pt">
                <v:textbox inset=",,,0">
                  <w:txbxContent>
                    <w:p w14:paraId="2F30BD9D" w14:textId="373033ED" w:rsidR="00E277FB" w:rsidRPr="007F66FE" w:rsidRDefault="00E277FB" w:rsidP="00E277FB">
                      <w:pPr>
                        <w:ind w:firstLine="0"/>
                        <w:jc w:val="left"/>
                        <w:rPr>
                          <w:color w:val="auto"/>
                        </w:rPr>
                      </w:pPr>
                      <w:r w:rsidRPr="007F66FE">
                        <w:rPr>
                          <w:color w:val="auto"/>
                        </w:rPr>
                        <w:t>Antonio</w:t>
                      </w:r>
                    </w:p>
                    <w:p w14:paraId="7BE70839" w14:textId="77777777" w:rsidR="00E277FB" w:rsidRDefault="00E277F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C5BC4" w14:textId="77777777" w:rsidR="005256F5" w:rsidRDefault="005256F5">
      <w:r>
        <w:separator/>
      </w:r>
    </w:p>
    <w:p w14:paraId="26794486" w14:textId="77777777" w:rsidR="005256F5" w:rsidRDefault="005256F5"/>
  </w:footnote>
  <w:footnote w:type="continuationSeparator" w:id="0">
    <w:p w14:paraId="4D85CBA6" w14:textId="77777777" w:rsidR="005256F5" w:rsidRDefault="005256F5">
      <w:r>
        <w:continuationSeparator/>
      </w:r>
    </w:p>
    <w:p w14:paraId="20E2824A" w14:textId="77777777" w:rsidR="005256F5" w:rsidRDefault="005256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062BB" w14:textId="77777777" w:rsidR="00884350" w:rsidRDefault="0088435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0205F10" wp14:editId="54EBE4F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D7C2426" w14:textId="19A361D2" w:rsidR="00884350" w:rsidRDefault="004A44F0">
                              <w:pPr>
                                <w:spacing w:line="240" w:lineRule="auto"/>
                              </w:pPr>
                              <w:r>
                                <w:t>SIG – Playas Asturias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205F1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8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D7C2426" w14:textId="19A361D2" w:rsidR="00884350" w:rsidRDefault="004A44F0">
                        <w:pPr>
                          <w:spacing w:line="240" w:lineRule="auto"/>
                        </w:pPr>
                        <w:r>
                          <w:t>SIG – Playas Asturias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8BBD71B" wp14:editId="0342932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444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txbx>
                      <w:txbxContent>
                        <w:p w14:paraId="6A4871D8" w14:textId="77777777" w:rsidR="00884350" w:rsidRDefault="00884350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BBD71B" id="Cuadro de texto 219" o:spid="_x0000_s1029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" o:allowincell="f" fillcolor="#082a75 [3215]" stroked="f">
              <v:textbox style="mso-fit-shape-to-text:t" inset=",0,,0">
                <w:txbxContent>
                  <w:p w14:paraId="6A4871D8" w14:textId="77777777" w:rsidR="00884350" w:rsidRDefault="00884350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8EEDD" w14:textId="77777777" w:rsidR="00884350" w:rsidRDefault="00884350" w:rsidP="00D077E9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06FDCD" wp14:editId="7C4398E8">
              <wp:simplePos x="0" y="0"/>
              <wp:positionH relativeFrom="margin">
                <wp:posOffset>-9525</wp:posOffset>
              </wp:positionH>
              <wp:positionV relativeFrom="topMargin">
                <wp:posOffset>519430</wp:posOffset>
              </wp:positionV>
              <wp:extent cx="5943600" cy="173736"/>
              <wp:effectExtent l="0" t="0" r="0" b="11430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36CC0" w14:textId="4A75A4A1" w:rsidR="00884350" w:rsidRDefault="004A44F0">
                          <w:pPr>
                            <w:spacing w:line="240" w:lineRule="auto"/>
                            <w:jc w:val="right"/>
                          </w:pPr>
                          <w:r>
                            <w:t>Sistemas de Información Geográfica</w:t>
                          </w:r>
                          <w:r w:rsidR="00AE3E5A">
                            <w:t xml:space="preserve"> y Servicios Web</w:t>
                          </w:r>
                          <w:r>
                            <w:t xml:space="preserve"> – Grupo C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6FDCD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30" type="#_x0000_t202" style="position:absolute;left:0;text-align:left;margin-left:-.75pt;margin-top:40.9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/J+AEAANI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" o:allowincell="f" filled="f" stroked="f">
              <v:textbox style="mso-fit-shape-to-text:t" inset=",0,,0">
                <w:txbxContent>
                  <w:p w14:paraId="72036CC0" w14:textId="4A75A4A1" w:rsidR="00884350" w:rsidRDefault="004A44F0">
                    <w:pPr>
                      <w:spacing w:line="240" w:lineRule="auto"/>
                      <w:jc w:val="right"/>
                    </w:pPr>
                    <w:r>
                      <w:t>Sistemas de Información Geográfica</w:t>
                    </w:r>
                    <w:r w:rsidR="00AE3E5A">
                      <w:t xml:space="preserve"> y Servicios Web</w:t>
                    </w:r>
                    <w:r>
                      <w:t xml:space="preserve"> – Grupo 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4DEAA7" wp14:editId="2FEDCB5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444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A0440B" w14:textId="77777777" w:rsidR="00884350" w:rsidRDefault="00884350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DEAA7" id="Cuadro de texto 221" o:spid="_x0000_s1031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" o:allowincell="f" fillcolor="#082a75 [3215]" stroked="f">
              <v:textbox style="mso-fit-shape-to-text:t" inset=",0,,0">
                <w:txbxContent>
                  <w:p w14:paraId="4BA0440B" w14:textId="77777777" w:rsidR="00884350" w:rsidRDefault="00884350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3F5E"/>
    <w:multiLevelType w:val="hybridMultilevel"/>
    <w:tmpl w:val="93B63D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F5478"/>
    <w:multiLevelType w:val="multilevel"/>
    <w:tmpl w:val="0672A1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50F4C86"/>
    <w:multiLevelType w:val="hybridMultilevel"/>
    <w:tmpl w:val="F252C0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0122A"/>
    <w:multiLevelType w:val="hybridMultilevel"/>
    <w:tmpl w:val="245AFB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10242"/>
    <w:multiLevelType w:val="hybridMultilevel"/>
    <w:tmpl w:val="9A44D1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02725"/>
    <w:multiLevelType w:val="hybridMultilevel"/>
    <w:tmpl w:val="FCFA8C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469AF"/>
    <w:multiLevelType w:val="hybridMultilevel"/>
    <w:tmpl w:val="73AAC5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A83ADF"/>
    <w:multiLevelType w:val="hybridMultilevel"/>
    <w:tmpl w:val="54F241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41507D"/>
    <w:multiLevelType w:val="multilevel"/>
    <w:tmpl w:val="215AEC3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5CC0B16"/>
    <w:multiLevelType w:val="multilevel"/>
    <w:tmpl w:val="0672A1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448144B8"/>
    <w:multiLevelType w:val="multilevel"/>
    <w:tmpl w:val="0672A1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44B056F9"/>
    <w:multiLevelType w:val="multilevel"/>
    <w:tmpl w:val="0672A1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4D318A3"/>
    <w:multiLevelType w:val="hybridMultilevel"/>
    <w:tmpl w:val="C65EA3E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7432775"/>
    <w:multiLevelType w:val="hybridMultilevel"/>
    <w:tmpl w:val="CA745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45493"/>
    <w:multiLevelType w:val="hybridMultilevel"/>
    <w:tmpl w:val="9A5EA3F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B15DBD"/>
    <w:multiLevelType w:val="multilevel"/>
    <w:tmpl w:val="0672A1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628429FA"/>
    <w:multiLevelType w:val="hybridMultilevel"/>
    <w:tmpl w:val="FEBE66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E82CAA"/>
    <w:multiLevelType w:val="hybridMultilevel"/>
    <w:tmpl w:val="3F9494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DD67E4"/>
    <w:multiLevelType w:val="hybridMultilevel"/>
    <w:tmpl w:val="BDEA4F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9C58F5"/>
    <w:multiLevelType w:val="multilevel"/>
    <w:tmpl w:val="0672A1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72835684"/>
    <w:multiLevelType w:val="multilevel"/>
    <w:tmpl w:val="0672A1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7BE60AFD"/>
    <w:multiLevelType w:val="multilevel"/>
    <w:tmpl w:val="0672A1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7EF542D6"/>
    <w:multiLevelType w:val="multilevel"/>
    <w:tmpl w:val="0672A1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6"/>
  </w:num>
  <w:num w:numId="5">
    <w:abstractNumId w:val="17"/>
  </w:num>
  <w:num w:numId="6">
    <w:abstractNumId w:val="3"/>
  </w:num>
  <w:num w:numId="7">
    <w:abstractNumId w:val="18"/>
  </w:num>
  <w:num w:numId="8">
    <w:abstractNumId w:val="13"/>
  </w:num>
  <w:num w:numId="9">
    <w:abstractNumId w:val="8"/>
  </w:num>
  <w:num w:numId="10">
    <w:abstractNumId w:val="7"/>
  </w:num>
  <w:num w:numId="11">
    <w:abstractNumId w:val="0"/>
  </w:num>
  <w:num w:numId="12">
    <w:abstractNumId w:val="12"/>
  </w:num>
  <w:num w:numId="13">
    <w:abstractNumId w:val="16"/>
  </w:num>
  <w:num w:numId="14">
    <w:abstractNumId w:val="4"/>
  </w:num>
  <w:num w:numId="15">
    <w:abstractNumId w:val="22"/>
  </w:num>
  <w:num w:numId="16">
    <w:abstractNumId w:val="9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9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C4"/>
    <w:rsid w:val="00004E73"/>
    <w:rsid w:val="000108EE"/>
    <w:rsid w:val="000130D7"/>
    <w:rsid w:val="0001740B"/>
    <w:rsid w:val="0002482E"/>
    <w:rsid w:val="000250D3"/>
    <w:rsid w:val="00050324"/>
    <w:rsid w:val="00064171"/>
    <w:rsid w:val="00064337"/>
    <w:rsid w:val="00065CE9"/>
    <w:rsid w:val="000747A0"/>
    <w:rsid w:val="0008095F"/>
    <w:rsid w:val="00087959"/>
    <w:rsid w:val="000A00CB"/>
    <w:rsid w:val="000A0150"/>
    <w:rsid w:val="000A3CE1"/>
    <w:rsid w:val="000B643C"/>
    <w:rsid w:val="000B733F"/>
    <w:rsid w:val="000C0607"/>
    <w:rsid w:val="000C22C5"/>
    <w:rsid w:val="000D0D2E"/>
    <w:rsid w:val="000D5963"/>
    <w:rsid w:val="000E318C"/>
    <w:rsid w:val="000E63C9"/>
    <w:rsid w:val="000F53AE"/>
    <w:rsid w:val="00105070"/>
    <w:rsid w:val="00111BA3"/>
    <w:rsid w:val="001128C3"/>
    <w:rsid w:val="00115D72"/>
    <w:rsid w:val="00127818"/>
    <w:rsid w:val="00127CC9"/>
    <w:rsid w:val="00130E9D"/>
    <w:rsid w:val="00142115"/>
    <w:rsid w:val="001431B6"/>
    <w:rsid w:val="00150A6D"/>
    <w:rsid w:val="00153052"/>
    <w:rsid w:val="001547BF"/>
    <w:rsid w:val="0018206F"/>
    <w:rsid w:val="00185B35"/>
    <w:rsid w:val="001E5331"/>
    <w:rsid w:val="001F2BC8"/>
    <w:rsid w:val="001F3BE7"/>
    <w:rsid w:val="001F56BC"/>
    <w:rsid w:val="001F5F6B"/>
    <w:rsid w:val="002000DE"/>
    <w:rsid w:val="002210F4"/>
    <w:rsid w:val="002224B8"/>
    <w:rsid w:val="0022372E"/>
    <w:rsid w:val="002333A6"/>
    <w:rsid w:val="00241F66"/>
    <w:rsid w:val="00243EBC"/>
    <w:rsid w:val="00246A35"/>
    <w:rsid w:val="00271172"/>
    <w:rsid w:val="00275273"/>
    <w:rsid w:val="00284348"/>
    <w:rsid w:val="002A1BBB"/>
    <w:rsid w:val="002A5DFF"/>
    <w:rsid w:val="002B2857"/>
    <w:rsid w:val="002C7204"/>
    <w:rsid w:val="002D0313"/>
    <w:rsid w:val="002D54EE"/>
    <w:rsid w:val="002D629A"/>
    <w:rsid w:val="002F51F5"/>
    <w:rsid w:val="00312137"/>
    <w:rsid w:val="00312316"/>
    <w:rsid w:val="00313670"/>
    <w:rsid w:val="0031505F"/>
    <w:rsid w:val="0032062D"/>
    <w:rsid w:val="00320CBC"/>
    <w:rsid w:val="003271A8"/>
    <w:rsid w:val="00330359"/>
    <w:rsid w:val="00337275"/>
    <w:rsid w:val="0033762F"/>
    <w:rsid w:val="00357627"/>
    <w:rsid w:val="00360494"/>
    <w:rsid w:val="00366C7E"/>
    <w:rsid w:val="00374B3E"/>
    <w:rsid w:val="003768B6"/>
    <w:rsid w:val="00376B96"/>
    <w:rsid w:val="00384EA3"/>
    <w:rsid w:val="0038720C"/>
    <w:rsid w:val="00391DEB"/>
    <w:rsid w:val="0039391D"/>
    <w:rsid w:val="003A39A1"/>
    <w:rsid w:val="003A41F2"/>
    <w:rsid w:val="003A5A3E"/>
    <w:rsid w:val="003B69BC"/>
    <w:rsid w:val="003C2191"/>
    <w:rsid w:val="003D3863"/>
    <w:rsid w:val="003D4015"/>
    <w:rsid w:val="003E075E"/>
    <w:rsid w:val="003E4919"/>
    <w:rsid w:val="00402217"/>
    <w:rsid w:val="004022BA"/>
    <w:rsid w:val="004110DE"/>
    <w:rsid w:val="004113F4"/>
    <w:rsid w:val="004255E9"/>
    <w:rsid w:val="0044085A"/>
    <w:rsid w:val="00444619"/>
    <w:rsid w:val="004452DF"/>
    <w:rsid w:val="00450D2C"/>
    <w:rsid w:val="0045458D"/>
    <w:rsid w:val="00477B0C"/>
    <w:rsid w:val="00485CD9"/>
    <w:rsid w:val="00496869"/>
    <w:rsid w:val="004A44F0"/>
    <w:rsid w:val="004A4AC6"/>
    <w:rsid w:val="004B21A5"/>
    <w:rsid w:val="004B6C66"/>
    <w:rsid w:val="004B77B0"/>
    <w:rsid w:val="004C6DCC"/>
    <w:rsid w:val="004C76C5"/>
    <w:rsid w:val="004E24B5"/>
    <w:rsid w:val="004E4342"/>
    <w:rsid w:val="004E5FEE"/>
    <w:rsid w:val="004F3111"/>
    <w:rsid w:val="00500BAF"/>
    <w:rsid w:val="005037F0"/>
    <w:rsid w:val="00516A86"/>
    <w:rsid w:val="00516EB2"/>
    <w:rsid w:val="00521711"/>
    <w:rsid w:val="005222D2"/>
    <w:rsid w:val="00524D3C"/>
    <w:rsid w:val="005256F5"/>
    <w:rsid w:val="005263FA"/>
    <w:rsid w:val="005275F6"/>
    <w:rsid w:val="00544246"/>
    <w:rsid w:val="00556805"/>
    <w:rsid w:val="00566055"/>
    <w:rsid w:val="00567ED5"/>
    <w:rsid w:val="00572102"/>
    <w:rsid w:val="005803E4"/>
    <w:rsid w:val="0059133B"/>
    <w:rsid w:val="00593982"/>
    <w:rsid w:val="005A139F"/>
    <w:rsid w:val="005A4A0E"/>
    <w:rsid w:val="005A5F64"/>
    <w:rsid w:val="005B4517"/>
    <w:rsid w:val="005B72CE"/>
    <w:rsid w:val="005D72A9"/>
    <w:rsid w:val="005F1BB0"/>
    <w:rsid w:val="005F5670"/>
    <w:rsid w:val="005F5BAF"/>
    <w:rsid w:val="005F7812"/>
    <w:rsid w:val="00630351"/>
    <w:rsid w:val="006311B7"/>
    <w:rsid w:val="006422DB"/>
    <w:rsid w:val="00651BDF"/>
    <w:rsid w:val="00653ECC"/>
    <w:rsid w:val="00656C4D"/>
    <w:rsid w:val="00667C76"/>
    <w:rsid w:val="00680A1C"/>
    <w:rsid w:val="00682633"/>
    <w:rsid w:val="006951EC"/>
    <w:rsid w:val="00696E3D"/>
    <w:rsid w:val="006A45C3"/>
    <w:rsid w:val="006A5C98"/>
    <w:rsid w:val="006B1AAA"/>
    <w:rsid w:val="006B7906"/>
    <w:rsid w:val="006C076F"/>
    <w:rsid w:val="006C1E0E"/>
    <w:rsid w:val="006C7373"/>
    <w:rsid w:val="006D5802"/>
    <w:rsid w:val="006E5716"/>
    <w:rsid w:val="0070630A"/>
    <w:rsid w:val="00726749"/>
    <w:rsid w:val="007267AF"/>
    <w:rsid w:val="007302B3"/>
    <w:rsid w:val="00730733"/>
    <w:rsid w:val="007308B8"/>
    <w:rsid w:val="007309A6"/>
    <w:rsid w:val="00730E3A"/>
    <w:rsid w:val="00731D5F"/>
    <w:rsid w:val="00733EED"/>
    <w:rsid w:val="00736AAF"/>
    <w:rsid w:val="00737BD3"/>
    <w:rsid w:val="007501E7"/>
    <w:rsid w:val="00765B2A"/>
    <w:rsid w:val="00777329"/>
    <w:rsid w:val="007835EA"/>
    <w:rsid w:val="00783A34"/>
    <w:rsid w:val="00793B17"/>
    <w:rsid w:val="007A012B"/>
    <w:rsid w:val="007A2820"/>
    <w:rsid w:val="007B18D3"/>
    <w:rsid w:val="007B1F1F"/>
    <w:rsid w:val="007B7395"/>
    <w:rsid w:val="007C2515"/>
    <w:rsid w:val="007C6B52"/>
    <w:rsid w:val="007D16C5"/>
    <w:rsid w:val="007D1EC9"/>
    <w:rsid w:val="007D2B8F"/>
    <w:rsid w:val="007D7BA7"/>
    <w:rsid w:val="007F66FE"/>
    <w:rsid w:val="00804032"/>
    <w:rsid w:val="00817AA7"/>
    <w:rsid w:val="00827646"/>
    <w:rsid w:val="0083416E"/>
    <w:rsid w:val="00846673"/>
    <w:rsid w:val="00857ECC"/>
    <w:rsid w:val="00862FE4"/>
    <w:rsid w:val="0086389A"/>
    <w:rsid w:val="00871A67"/>
    <w:rsid w:val="00872314"/>
    <w:rsid w:val="0087605E"/>
    <w:rsid w:val="00884350"/>
    <w:rsid w:val="00884792"/>
    <w:rsid w:val="00891F40"/>
    <w:rsid w:val="008941AE"/>
    <w:rsid w:val="008A2D63"/>
    <w:rsid w:val="008A5C5A"/>
    <w:rsid w:val="008A7F8B"/>
    <w:rsid w:val="008B076F"/>
    <w:rsid w:val="008B1895"/>
    <w:rsid w:val="008B1FEE"/>
    <w:rsid w:val="008D731D"/>
    <w:rsid w:val="008E40FE"/>
    <w:rsid w:val="008F7E53"/>
    <w:rsid w:val="00903C32"/>
    <w:rsid w:val="00916B16"/>
    <w:rsid w:val="009173B9"/>
    <w:rsid w:val="00917A41"/>
    <w:rsid w:val="0093335D"/>
    <w:rsid w:val="0093440D"/>
    <w:rsid w:val="0093613E"/>
    <w:rsid w:val="00943026"/>
    <w:rsid w:val="009462D9"/>
    <w:rsid w:val="00962528"/>
    <w:rsid w:val="00966B81"/>
    <w:rsid w:val="00977F79"/>
    <w:rsid w:val="00985403"/>
    <w:rsid w:val="009A262F"/>
    <w:rsid w:val="009A72BF"/>
    <w:rsid w:val="009B25D2"/>
    <w:rsid w:val="009C067E"/>
    <w:rsid w:val="009C7720"/>
    <w:rsid w:val="009E0AF5"/>
    <w:rsid w:val="009E4D1E"/>
    <w:rsid w:val="009E75E8"/>
    <w:rsid w:val="009F1DCF"/>
    <w:rsid w:val="00A03397"/>
    <w:rsid w:val="00A23AFA"/>
    <w:rsid w:val="00A31B3E"/>
    <w:rsid w:val="00A50EC5"/>
    <w:rsid w:val="00A5327C"/>
    <w:rsid w:val="00A532F3"/>
    <w:rsid w:val="00A619D6"/>
    <w:rsid w:val="00A8489E"/>
    <w:rsid w:val="00A86958"/>
    <w:rsid w:val="00AB02A7"/>
    <w:rsid w:val="00AC29F3"/>
    <w:rsid w:val="00AC6F16"/>
    <w:rsid w:val="00AE3E5A"/>
    <w:rsid w:val="00AF0E62"/>
    <w:rsid w:val="00AF6978"/>
    <w:rsid w:val="00B231E5"/>
    <w:rsid w:val="00B30259"/>
    <w:rsid w:val="00B34245"/>
    <w:rsid w:val="00B34781"/>
    <w:rsid w:val="00B402C9"/>
    <w:rsid w:val="00B43408"/>
    <w:rsid w:val="00B46D41"/>
    <w:rsid w:val="00B47D31"/>
    <w:rsid w:val="00B61408"/>
    <w:rsid w:val="00B71E21"/>
    <w:rsid w:val="00B7632C"/>
    <w:rsid w:val="00B77A93"/>
    <w:rsid w:val="00B92436"/>
    <w:rsid w:val="00B926AB"/>
    <w:rsid w:val="00BB6BA8"/>
    <w:rsid w:val="00BC45CE"/>
    <w:rsid w:val="00BC5563"/>
    <w:rsid w:val="00BD3F76"/>
    <w:rsid w:val="00BE3371"/>
    <w:rsid w:val="00BF51EF"/>
    <w:rsid w:val="00BF5509"/>
    <w:rsid w:val="00BF7BD7"/>
    <w:rsid w:val="00C02B87"/>
    <w:rsid w:val="00C276F7"/>
    <w:rsid w:val="00C32513"/>
    <w:rsid w:val="00C4086D"/>
    <w:rsid w:val="00C436E4"/>
    <w:rsid w:val="00C43E6E"/>
    <w:rsid w:val="00C61AE5"/>
    <w:rsid w:val="00C62CEC"/>
    <w:rsid w:val="00C67406"/>
    <w:rsid w:val="00C67A21"/>
    <w:rsid w:val="00C76999"/>
    <w:rsid w:val="00C829B9"/>
    <w:rsid w:val="00C83884"/>
    <w:rsid w:val="00C938BD"/>
    <w:rsid w:val="00C947E4"/>
    <w:rsid w:val="00C95449"/>
    <w:rsid w:val="00CA1896"/>
    <w:rsid w:val="00CB5B28"/>
    <w:rsid w:val="00CF07FA"/>
    <w:rsid w:val="00CF5371"/>
    <w:rsid w:val="00D028B6"/>
    <w:rsid w:val="00D02EDB"/>
    <w:rsid w:val="00D0323A"/>
    <w:rsid w:val="00D03284"/>
    <w:rsid w:val="00D0559F"/>
    <w:rsid w:val="00D0619C"/>
    <w:rsid w:val="00D064B5"/>
    <w:rsid w:val="00D077E9"/>
    <w:rsid w:val="00D251CB"/>
    <w:rsid w:val="00D25CEF"/>
    <w:rsid w:val="00D30898"/>
    <w:rsid w:val="00D33B52"/>
    <w:rsid w:val="00D34A3C"/>
    <w:rsid w:val="00D42CB7"/>
    <w:rsid w:val="00D47DB9"/>
    <w:rsid w:val="00D50E1E"/>
    <w:rsid w:val="00D5413D"/>
    <w:rsid w:val="00D570A9"/>
    <w:rsid w:val="00D6239D"/>
    <w:rsid w:val="00D674B6"/>
    <w:rsid w:val="00D70D02"/>
    <w:rsid w:val="00D73186"/>
    <w:rsid w:val="00D770C7"/>
    <w:rsid w:val="00D86945"/>
    <w:rsid w:val="00D90290"/>
    <w:rsid w:val="00D91CA8"/>
    <w:rsid w:val="00DA0EF0"/>
    <w:rsid w:val="00DA13F4"/>
    <w:rsid w:val="00DA1AB0"/>
    <w:rsid w:val="00DA2830"/>
    <w:rsid w:val="00DB35B7"/>
    <w:rsid w:val="00DB5F97"/>
    <w:rsid w:val="00DC1B96"/>
    <w:rsid w:val="00DC3549"/>
    <w:rsid w:val="00DC706A"/>
    <w:rsid w:val="00DD152F"/>
    <w:rsid w:val="00DD3EC5"/>
    <w:rsid w:val="00DD5DC4"/>
    <w:rsid w:val="00DE213F"/>
    <w:rsid w:val="00DE752C"/>
    <w:rsid w:val="00DF027C"/>
    <w:rsid w:val="00E00A32"/>
    <w:rsid w:val="00E06DDA"/>
    <w:rsid w:val="00E22ACD"/>
    <w:rsid w:val="00E277FB"/>
    <w:rsid w:val="00E313C4"/>
    <w:rsid w:val="00E3335B"/>
    <w:rsid w:val="00E36809"/>
    <w:rsid w:val="00E41144"/>
    <w:rsid w:val="00E620B0"/>
    <w:rsid w:val="00E62CCF"/>
    <w:rsid w:val="00E70D3E"/>
    <w:rsid w:val="00E768C0"/>
    <w:rsid w:val="00E81B40"/>
    <w:rsid w:val="00E940F9"/>
    <w:rsid w:val="00EE39A9"/>
    <w:rsid w:val="00EF555B"/>
    <w:rsid w:val="00EF6A71"/>
    <w:rsid w:val="00EF77EA"/>
    <w:rsid w:val="00F027BB"/>
    <w:rsid w:val="00F112FB"/>
    <w:rsid w:val="00F11DCF"/>
    <w:rsid w:val="00F162EA"/>
    <w:rsid w:val="00F1764B"/>
    <w:rsid w:val="00F3177E"/>
    <w:rsid w:val="00F32CF3"/>
    <w:rsid w:val="00F36C77"/>
    <w:rsid w:val="00F408D1"/>
    <w:rsid w:val="00F41615"/>
    <w:rsid w:val="00F41674"/>
    <w:rsid w:val="00F5043E"/>
    <w:rsid w:val="00F52D27"/>
    <w:rsid w:val="00F57FF3"/>
    <w:rsid w:val="00F625E4"/>
    <w:rsid w:val="00F71848"/>
    <w:rsid w:val="00F83527"/>
    <w:rsid w:val="00F968E0"/>
    <w:rsid w:val="00FB5AEC"/>
    <w:rsid w:val="00FC23B7"/>
    <w:rsid w:val="00FC5438"/>
    <w:rsid w:val="00FC69A5"/>
    <w:rsid w:val="00FD13D9"/>
    <w:rsid w:val="00FD583F"/>
    <w:rsid w:val="00FD7488"/>
    <w:rsid w:val="00FE4B8E"/>
    <w:rsid w:val="00FF0C75"/>
    <w:rsid w:val="00FF16B4"/>
    <w:rsid w:val="00FF1D9F"/>
    <w:rsid w:val="00FF3FD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B2D5F"/>
  <w15:docId w15:val="{F176E193-CCC3-407C-9C7E-47399306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FB"/>
    <w:pPr>
      <w:spacing w:after="0" w:line="360" w:lineRule="auto"/>
      <w:ind w:firstLine="720"/>
      <w:jc w:val="both"/>
    </w:pPr>
    <w:rPr>
      <w:rFonts w:eastAsiaTheme="minorEastAsia"/>
      <w:color w:val="0F0D29" w:themeColor="text1"/>
      <w:szCs w:val="22"/>
    </w:rPr>
  </w:style>
  <w:style w:type="paragraph" w:styleId="Ttulo1">
    <w:name w:val="heading 1"/>
    <w:basedOn w:val="Normal"/>
    <w:link w:val="Ttulo1Car"/>
    <w:uiPriority w:val="1"/>
    <w:qFormat/>
    <w:rsid w:val="002D629A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817A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12639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5A13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rsid w:val="00E277FB"/>
    <w:rPr>
      <w:rFonts w:asciiTheme="majorHAnsi" w:eastAsiaTheme="majorEastAsia" w:hAnsiTheme="majorHAnsi" w:cstheme="majorBidi"/>
      <w:bCs/>
      <w:color w:val="0F0D29" w:themeColor="text1"/>
      <w:sz w:val="72"/>
      <w:szCs w:val="52"/>
    </w:rPr>
  </w:style>
  <w:style w:type="paragraph" w:styleId="Subttulo">
    <w:name w:val="Subtitle"/>
    <w:basedOn w:val="Normal"/>
    <w:link w:val="SubttuloCar"/>
    <w:uiPriority w:val="2"/>
    <w:rsid w:val="00D86945"/>
    <w:pPr>
      <w:framePr w:hSpace="180" w:wrap="around" w:vAnchor="text" w:hAnchor="margin" w:y="1167"/>
    </w:pPr>
    <w:rPr>
      <w:b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1"/>
    <w:rsid w:val="00E277FB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1"/>
    <w:rsid w:val="00E277FB"/>
    <w:rPr>
      <w:rFonts w:eastAsiaTheme="majorEastAsia" w:cstheme="majorBidi"/>
      <w:b/>
      <w:color w:val="0F0D29" w:themeColor="text1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38720C"/>
    <w:rPr>
      <w:b/>
      <w:color w:val="04143A" w:themeColor="text2" w:themeShade="80"/>
    </w:rPr>
  </w:style>
  <w:style w:type="paragraph" w:customStyle="1" w:styleId="Textodestacado">
    <w:name w:val="Texto destacado"/>
    <w:basedOn w:val="Normal"/>
    <w:link w:val="Carcterdetextodestacado"/>
    <w:rsid w:val="00DF027C"/>
  </w:style>
  <w:style w:type="character" w:customStyle="1" w:styleId="Carcterdecontenido">
    <w:name w:val="Carácter de contenido"/>
    <w:basedOn w:val="Fuentedeprrafopredeter"/>
    <w:link w:val="Contenido"/>
    <w:rsid w:val="0038720C"/>
    <w:rPr>
      <w:rFonts w:eastAsiaTheme="minorEastAsia"/>
      <w:color w:val="04143A" w:themeColor="text2" w:themeShade="80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inespaciado">
    <w:name w:val="No Spacing"/>
    <w:link w:val="SinespaciadoCar"/>
    <w:uiPriority w:val="1"/>
    <w:rsid w:val="00DA0EF0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0EF0"/>
    <w:rPr>
      <w:rFonts w:eastAsiaTheme="minorEastAsia"/>
      <w:sz w:val="22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rsid w:val="00DA0EF0"/>
    <w:pPr>
      <w:keepLines/>
      <w:spacing w:after="0" w:line="259" w:lineRule="auto"/>
      <w:outlineLvl w:val="9"/>
    </w:pPr>
    <w:rPr>
      <w:b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A0E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0EF0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DA0EF0"/>
    <w:rPr>
      <w:color w:val="3592CF" w:themeColor="hyperlink"/>
      <w:u w:val="single"/>
    </w:rPr>
  </w:style>
  <w:style w:type="paragraph" w:styleId="Prrafodelista">
    <w:name w:val="List Paragraph"/>
    <w:basedOn w:val="Normal"/>
    <w:uiPriority w:val="34"/>
    <w:unhideWhenUsed/>
    <w:rsid w:val="006B7906"/>
    <w:pPr>
      <w:ind w:left="720"/>
      <w:contextualSpacing/>
    </w:pPr>
  </w:style>
  <w:style w:type="paragraph" w:styleId="Descripcin">
    <w:name w:val="caption"/>
    <w:basedOn w:val="Normal"/>
    <w:next w:val="Normal"/>
    <w:uiPriority w:val="99"/>
    <w:unhideWhenUsed/>
    <w:rsid w:val="004A4AC6"/>
    <w:pPr>
      <w:spacing w:after="200" w:line="240" w:lineRule="auto"/>
    </w:pPr>
    <w:rPr>
      <w:i/>
      <w:iCs/>
      <w:color w:val="082A75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A4AC6"/>
  </w:style>
  <w:style w:type="paragraph" w:styleId="Bibliografa">
    <w:name w:val="Bibliography"/>
    <w:basedOn w:val="Normal"/>
    <w:next w:val="Normal"/>
    <w:uiPriority w:val="37"/>
    <w:unhideWhenUsed/>
    <w:rsid w:val="003768B6"/>
  </w:style>
  <w:style w:type="character" w:customStyle="1" w:styleId="Ttulo3Car">
    <w:name w:val="Título 3 Car"/>
    <w:basedOn w:val="Fuentedeprrafopredeter"/>
    <w:link w:val="Ttulo3"/>
    <w:uiPriority w:val="1"/>
    <w:rsid w:val="00E277FB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1"/>
    <w:rsid w:val="005A139F"/>
    <w:rPr>
      <w:rFonts w:asciiTheme="majorHAnsi" w:eastAsiaTheme="majorEastAsia" w:hAnsiTheme="majorHAnsi" w:cstheme="majorBidi"/>
      <w:i/>
      <w:iCs/>
      <w:color w:val="013A57" w:themeColor="accent1" w:themeShade="BF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DB5F97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2224B8"/>
    <w:pPr>
      <w:spacing w:after="100"/>
      <w:ind w:left="48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7FB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 w:line="276" w:lineRule="auto"/>
      <w:ind w:left="864" w:right="864" w:firstLine="0"/>
      <w:jc w:val="center"/>
    </w:pPr>
    <w:rPr>
      <w:rFonts w:eastAsiaTheme="minorHAnsi"/>
      <w:i/>
      <w:iCs/>
      <w:color w:val="024F7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7FB"/>
    <w:rPr>
      <w:i/>
      <w:iCs/>
      <w:color w:val="024F75" w:themeColor="accent1"/>
      <w:szCs w:val="22"/>
    </w:rPr>
  </w:style>
  <w:style w:type="paragraph" w:customStyle="1" w:styleId="CdigoFuente">
    <w:name w:val="Código Fuente"/>
    <w:basedOn w:val="Normal"/>
    <w:qFormat/>
    <w:rsid w:val="00E277FB"/>
    <w:pPr>
      <w:pBdr>
        <w:top w:val="single" w:sz="12" w:space="1" w:color="0F0D29" w:themeColor="text1"/>
        <w:left w:val="single" w:sz="12" w:space="4" w:color="0F0D29" w:themeColor="text1"/>
        <w:bottom w:val="single" w:sz="12" w:space="1" w:color="0F0D29" w:themeColor="text1"/>
        <w:right w:val="single" w:sz="12" w:space="4" w:color="0F0D29" w:themeColor="text1"/>
      </w:pBdr>
      <w:autoSpaceDE w:val="0"/>
      <w:autoSpaceDN w:val="0"/>
      <w:adjustRightInd w:val="0"/>
      <w:spacing w:line="240" w:lineRule="auto"/>
      <w:ind w:firstLine="0"/>
      <w:jc w:val="left"/>
    </w:pPr>
    <w:rPr>
      <w:rFonts w:ascii="Calibri" w:eastAsiaTheme="minorHAnsi" w:hAnsi="Calibri" w:cs="Courier New"/>
      <w:noProof/>
      <w:color w:val="auto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E277FB"/>
    <w:pPr>
      <w:spacing w:before="200" w:after="160" w:line="276" w:lineRule="auto"/>
      <w:ind w:left="864" w:right="864" w:firstLine="0"/>
      <w:jc w:val="center"/>
    </w:pPr>
    <w:rPr>
      <w:rFonts w:eastAsiaTheme="minorHAnsi"/>
      <w:i/>
      <w:iCs/>
      <w:color w:val="2E287F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77FB"/>
    <w:rPr>
      <w:i/>
      <w:iCs/>
      <w:color w:val="2E287F" w:themeColor="text1" w:themeTint="BF"/>
      <w:szCs w:val="22"/>
    </w:rPr>
  </w:style>
  <w:style w:type="character" w:styleId="nfasis">
    <w:name w:val="Emphasis"/>
    <w:basedOn w:val="Fuentedeprrafopredeter"/>
    <w:uiPriority w:val="20"/>
    <w:qFormat/>
    <w:rsid w:val="00E277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79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as.asturias.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DBF4A8ECB0A4D70A69C8031573C0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179BF-3990-43BD-A569-A8762EBF7819}"/>
      </w:docPartPr>
      <w:docPartBody>
        <w:p w:rsidR="00D61406" w:rsidRDefault="0050718A" w:rsidP="0050718A">
          <w:pPr>
            <w:pStyle w:val="EDBF4A8ECB0A4D70A69C8031573C0A1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noviembre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20CF6601672C4DE09A692A84A34CB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91BBC-7D11-4076-BAF1-53ECB088C919}"/>
      </w:docPartPr>
      <w:docPartBody>
        <w:p w:rsidR="00B01523" w:rsidRDefault="00E84E84">
          <w:r w:rsidRPr="00EA3014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8A"/>
    <w:rsid w:val="0019032A"/>
    <w:rsid w:val="0025196C"/>
    <w:rsid w:val="004473BA"/>
    <w:rsid w:val="004D5DB3"/>
    <w:rsid w:val="0050718A"/>
    <w:rsid w:val="007A33CE"/>
    <w:rsid w:val="00940514"/>
    <w:rsid w:val="00A5495C"/>
    <w:rsid w:val="00A75266"/>
    <w:rsid w:val="00AA2DB3"/>
    <w:rsid w:val="00AB55D7"/>
    <w:rsid w:val="00B01523"/>
    <w:rsid w:val="00BD3E81"/>
    <w:rsid w:val="00D61406"/>
    <w:rsid w:val="00E84E84"/>
    <w:rsid w:val="00F9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50718A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sid w:val="0050718A"/>
    <w:rPr>
      <w:caps/>
      <w:color w:val="44546A" w:themeColor="text2"/>
      <w:spacing w:val="20"/>
      <w:sz w:val="32"/>
      <w:lang w:eastAsia="en-US"/>
    </w:rPr>
  </w:style>
  <w:style w:type="paragraph" w:customStyle="1" w:styleId="C77CFE7DB98146E38F9DD59B6BC4F305">
    <w:name w:val="C77CFE7DB98146E38F9DD59B6BC4F305"/>
  </w:style>
  <w:style w:type="paragraph" w:customStyle="1" w:styleId="65E6E23BC05C455CA56C07B9F8C1C204">
    <w:name w:val="65E6E23BC05C455CA56C07B9F8C1C204"/>
  </w:style>
  <w:style w:type="paragraph" w:customStyle="1" w:styleId="1D8AD2D7C70540F1AF45062C55C70C9F">
    <w:name w:val="1D8AD2D7C70540F1AF45062C55C70C9F"/>
  </w:style>
  <w:style w:type="paragraph" w:customStyle="1" w:styleId="559EE475420C459D95E3CCE035040141">
    <w:name w:val="559EE475420C459D95E3CCE035040141"/>
  </w:style>
  <w:style w:type="paragraph" w:customStyle="1" w:styleId="59425A7AD37648F9B5925151CAA550DF">
    <w:name w:val="59425A7AD37648F9B5925151CAA550DF"/>
  </w:style>
  <w:style w:type="paragraph" w:customStyle="1" w:styleId="52F3C11568AF47869BEF5C7E4BCDAE4C">
    <w:name w:val="52F3C11568AF47869BEF5C7E4BCDAE4C"/>
  </w:style>
  <w:style w:type="paragraph" w:customStyle="1" w:styleId="8BF1393F651A4A1A95CE7F1E967EFFEE">
    <w:name w:val="8BF1393F651A4A1A95CE7F1E967EFFEE"/>
  </w:style>
  <w:style w:type="paragraph" w:customStyle="1" w:styleId="1CD421554B7344DAA81E806CC273A642">
    <w:name w:val="1CD421554B7344DAA81E806CC273A642"/>
  </w:style>
  <w:style w:type="paragraph" w:customStyle="1" w:styleId="BFFD4E8967AF484690F5E692876E8EEA">
    <w:name w:val="BFFD4E8967AF484690F5E692876E8EEA"/>
    <w:rsid w:val="0050718A"/>
  </w:style>
  <w:style w:type="paragraph" w:customStyle="1" w:styleId="242BA9C6E3634AC0A13E0A9398A16B5E">
    <w:name w:val="242BA9C6E3634AC0A13E0A9398A16B5E"/>
    <w:rsid w:val="0050718A"/>
  </w:style>
  <w:style w:type="paragraph" w:customStyle="1" w:styleId="EDBF4A8ECB0A4D70A69C8031573C0A18">
    <w:name w:val="EDBF4A8ECB0A4D70A69C8031573C0A18"/>
    <w:rsid w:val="0050718A"/>
  </w:style>
  <w:style w:type="paragraph" w:customStyle="1" w:styleId="7C1F49D911E74C459A86C4A9369A6278">
    <w:name w:val="7C1F49D911E74C459A86C4A9369A6278"/>
    <w:rsid w:val="0050718A"/>
  </w:style>
  <w:style w:type="paragraph" w:customStyle="1" w:styleId="689EC68D5197493CB7169B4E40D0A5C1">
    <w:name w:val="689EC68D5197493CB7169B4E40D0A5C1"/>
    <w:rsid w:val="0050718A"/>
  </w:style>
  <w:style w:type="character" w:styleId="Textodelmarcadordeposicin">
    <w:name w:val="Placeholder Text"/>
    <w:basedOn w:val="Fuentedeprrafopredeter"/>
    <w:uiPriority w:val="99"/>
    <w:unhideWhenUsed/>
    <w:rsid w:val="00B015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JPM13</b:Tag>
    <b:SourceType>JournalArticle</b:SourceType>
    <b:Guid>{6EA78B3D-7697-49D4-B806-5021843E48A4}</b:Guid>
    <b:Author>
      <b:Author>
        <b:NameList>
          <b:Person>
            <b:Last>Mikowski</b:Last>
            <b:First>J.</b:First>
            <b:Middle>P. Michael</b:Middle>
          </b:Person>
        </b:NameList>
      </b:Author>
    </b:Author>
    <b:Title>Single Page Web Applications: JavaScript end-to-end</b:Title>
    <b:JournalName>Greenwich: Manning Publications Co</b:JournalName>
    <b:Year>2013</b:Year>
    <b:RefOrder>1</b:RefOrder>
  </b:Source>
  <b:Source>
    <b:Tag>MVI05</b:Tag>
    <b:SourceType>Patent</b:SourceType>
    <b:Guid>{5F95E377-E013-499F-A576-A29952023D43}</b:Guid>
    <b:Author>
      <b:Author>
        <b:NameList>
          <b:Person>
            <b:Last>Forstall</b:Last>
            <b:First>M.</b:First>
            <b:Middle>V. I. A. C. S. F. Scott</b:Middle>
          </b:Person>
        </b:NameList>
      </b:Author>
      <b:Inventor>
        <b:NameList>
          <b:Person>
            <b:Last>M. V. I. A. C. S. F. Scott Forstall</b:Last>
          </b:Person>
        </b:NameList>
      </b:Inventor>
    </b:Author>
    <b:Title>WEBVIEW APPLICATIONS</b:Title>
    <b:Year>3 Jun 2005</b:Year>
    <b:CountryRegion>United States</b:CountryRegion>
    <b:PatentNumber>11/145,560</b:PatentNumber>
    <b:RefOrder>2</b:RefOrder>
  </b:Source>
  <b:Source>
    <b:Tag>JHa11</b:Tag>
    <b:SourceType>JournalArticle</b:SourceType>
    <b:Guid>{CAEB5EA9-DBE8-40C6-8DCB-C6036CFA5442}</b:Guid>
    <b:Title>Survey on NoSQL database</b:Title>
    <b:Year>2011</b:Year>
    <b:Author>
      <b:Author>
        <b:NameList>
          <b:Person>
            <b:Last>J. Han</b:Last>
            <b:First>H.</b:First>
            <b:Middle>E, G. Le y J. Du</b:Middle>
          </b:Person>
        </b:NameList>
      </b:Author>
    </b:Author>
    <b:JournalName>IEEE</b:JournalName>
    <b:RefOrder>3</b:RefOrder>
  </b:Source>
</b:Sources>
</file>

<file path=customXml/itemProps1.xml><?xml version="1.0" encoding="utf-8"?>
<ds:datastoreItem xmlns:ds="http://schemas.openxmlformats.org/officeDocument/2006/customXml" ds:itemID="{7C2A9242-3952-430B-9B8A-9B18FE77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575</TotalTime>
  <Pages>5</Pages>
  <Words>419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</vt:lpstr>
      <vt:lpstr/>
    </vt:vector>
  </TitlesOfParts>
  <Company>Universidad de Oviedo | Máster en Ingeniería Web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 – Playas Asturias</dc:title>
  <dc:creator>Antonio Paya Gonzalez</dc:creator>
  <cp:keywords/>
  <cp:lastModifiedBy>Antonio Payá González</cp:lastModifiedBy>
  <cp:revision>259</cp:revision>
  <cp:lastPrinted>2020-03-15T20:10:00Z</cp:lastPrinted>
  <dcterms:created xsi:type="dcterms:W3CDTF">2019-11-18T14:50:00Z</dcterms:created>
  <dcterms:modified xsi:type="dcterms:W3CDTF">2020-09-24T10:54:00Z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